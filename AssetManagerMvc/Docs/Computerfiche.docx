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7A" w:rsidRPr="0026247A" w:rsidRDefault="0026247A" w:rsidP="006014D4">
      <w:pPr>
        <w:rPr>
          <w:rFonts w:ascii="Oxfam Global Headline" w:hAnsi="Oxfam Global Headline"/>
          <w:sz w:val="40"/>
          <w:szCs w:val="40"/>
          <w:lang w:val="nl-BE"/>
        </w:rPr>
      </w:pPr>
      <w:r w:rsidRPr="0026247A">
        <w:rPr>
          <w:rFonts w:ascii="Oxfam Global Headline" w:hAnsi="Oxfam Global Headline"/>
          <w:sz w:val="40"/>
          <w:szCs w:val="40"/>
          <w:lang w:val="nl-BE"/>
        </w:rPr>
        <w:t>Computerfiche</w:t>
      </w:r>
      <w:r w:rsidR="006014D4" w:rsidRPr="0026247A">
        <w:rPr>
          <w:rFonts w:ascii="Oxfam Global Headline" w:hAnsi="Oxfam Global Headline"/>
          <w:sz w:val="40"/>
          <w:szCs w:val="40"/>
          <w:lang w:val="nl-BE"/>
        </w:rPr>
        <w:t xml:space="preserve"> </w:t>
      </w:r>
    </w:p>
    <w:p w:rsidR="003F6CBF" w:rsidRPr="0026247A" w:rsidRDefault="0026247A" w:rsidP="006014D4">
      <w:p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B</w:t>
      </w:r>
      <w:r w:rsidR="006014D4" w:rsidRPr="0026247A">
        <w:rPr>
          <w:sz w:val="28"/>
          <w:szCs w:val="28"/>
          <w:lang w:val="nl-BE"/>
        </w:rPr>
        <w:t>innen brengen van computer</w:t>
      </w:r>
    </w:p>
    <w:tbl>
      <w:tblPr>
        <w:tblStyle w:val="Tabelraster"/>
        <w:tblW w:w="0" w:type="auto"/>
        <w:tblCellMar>
          <w:top w:w="113" w:type="dxa"/>
          <w:bottom w:w="22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3F6CBF" w:rsidTr="0016333D">
        <w:tc>
          <w:tcPr>
            <w:tcW w:w="2122" w:type="dxa"/>
          </w:tcPr>
          <w:p w:rsidR="003F6CBF" w:rsidRDefault="006014D4">
            <w:r>
              <w:t>Datum</w:t>
            </w:r>
          </w:p>
        </w:tc>
        <w:tc>
          <w:tcPr>
            <w:tcW w:w="6894" w:type="dxa"/>
          </w:tcPr>
          <w:p w:rsidR="003F6CBF" w:rsidRDefault="00CB5438">
            <w:r>
              <w:t>%</w:t>
            </w:r>
            <w:r w:rsidRPr="000C4A67">
              <w:t>Date</w:t>
            </w:r>
            <w:r>
              <w:t>%</w:t>
            </w:r>
          </w:p>
        </w:tc>
      </w:tr>
      <w:tr w:rsidR="003F6CBF" w:rsidTr="0016333D">
        <w:tc>
          <w:tcPr>
            <w:tcW w:w="2122" w:type="dxa"/>
          </w:tcPr>
          <w:p w:rsidR="003F6CBF" w:rsidRDefault="006014D4">
            <w:r>
              <w:t>User/</w:t>
            </w:r>
            <w:proofErr w:type="spellStart"/>
            <w:r>
              <w:t>Functie</w:t>
            </w:r>
            <w:proofErr w:type="spellEnd"/>
          </w:p>
        </w:tc>
        <w:tc>
          <w:tcPr>
            <w:tcW w:w="6894" w:type="dxa"/>
          </w:tcPr>
          <w:p w:rsidR="003F6CBF" w:rsidRDefault="00CB5438">
            <w:r>
              <w:t>%</w:t>
            </w:r>
            <w:proofErr w:type="spellStart"/>
            <w:r>
              <w:t>UserNameFunction</w:t>
            </w:r>
            <w:proofErr w:type="spellEnd"/>
            <w:r>
              <w:t>%</w:t>
            </w:r>
          </w:p>
        </w:tc>
      </w:tr>
      <w:tr w:rsidR="003F6CBF" w:rsidTr="0016333D">
        <w:tc>
          <w:tcPr>
            <w:tcW w:w="2122" w:type="dxa"/>
          </w:tcPr>
          <w:p w:rsidR="0026247A" w:rsidRDefault="0026247A">
            <w:r>
              <w:t>Compound ID</w:t>
            </w:r>
          </w:p>
        </w:tc>
        <w:tc>
          <w:tcPr>
            <w:tcW w:w="6894" w:type="dxa"/>
          </w:tcPr>
          <w:p w:rsidR="003F6CBF" w:rsidRDefault="00CB5438">
            <w:r>
              <w:t>%</w:t>
            </w:r>
            <w:proofErr w:type="spellStart"/>
            <w:r>
              <w:t>CompoundId</w:t>
            </w:r>
            <w:proofErr w:type="spellEnd"/>
            <w:r>
              <w:t>%</w:t>
            </w:r>
          </w:p>
        </w:tc>
      </w:tr>
      <w:tr w:rsidR="003F6CBF" w:rsidTr="0016333D">
        <w:tc>
          <w:tcPr>
            <w:tcW w:w="2122" w:type="dxa"/>
          </w:tcPr>
          <w:p w:rsidR="0026247A" w:rsidRDefault="0026247A">
            <w:proofErr w:type="spellStart"/>
            <w:r>
              <w:t>Reden</w:t>
            </w:r>
            <w:proofErr w:type="spellEnd"/>
            <w:r>
              <w:t xml:space="preserve"> van </w:t>
            </w:r>
            <w:proofErr w:type="spellStart"/>
            <w:r>
              <w:t>aflevering</w:t>
            </w:r>
            <w:proofErr w:type="spellEnd"/>
          </w:p>
        </w:tc>
        <w:tc>
          <w:tcPr>
            <w:tcW w:w="6894" w:type="dxa"/>
          </w:tcPr>
          <w:p w:rsidR="003F6CBF" w:rsidRDefault="00CB5438">
            <w:r>
              <w:t>%Reason%</w:t>
            </w:r>
          </w:p>
        </w:tc>
      </w:tr>
      <w:tr w:rsidR="003F6CBF" w:rsidTr="0016333D">
        <w:tc>
          <w:tcPr>
            <w:tcW w:w="2122" w:type="dxa"/>
          </w:tcPr>
          <w:p w:rsidR="003F6CBF" w:rsidRDefault="0026247A">
            <w:proofErr w:type="spellStart"/>
            <w:r>
              <w:t>Opmerkingen</w:t>
            </w:r>
            <w:proofErr w:type="spellEnd"/>
          </w:p>
        </w:tc>
        <w:tc>
          <w:tcPr>
            <w:tcW w:w="6894" w:type="dxa"/>
          </w:tcPr>
          <w:p w:rsidR="003F6CBF" w:rsidRDefault="00CB5438">
            <w:r>
              <w:t>%Remark%</w:t>
            </w:r>
            <w:bookmarkStart w:id="0" w:name="_GoBack"/>
            <w:bookmarkEnd w:id="0"/>
          </w:p>
        </w:tc>
      </w:tr>
      <w:tr w:rsidR="003F6CBF" w:rsidRPr="0026247A" w:rsidTr="0016333D">
        <w:tc>
          <w:tcPr>
            <w:tcW w:w="2122" w:type="dxa"/>
          </w:tcPr>
          <w:p w:rsidR="0026247A" w:rsidRPr="0026247A" w:rsidRDefault="0026247A" w:rsidP="0016333D">
            <w:pPr>
              <w:rPr>
                <w:lang w:val="nl-BE"/>
              </w:rPr>
            </w:pPr>
            <w:r w:rsidRPr="0026247A">
              <w:rPr>
                <w:lang w:val="nl-BE"/>
              </w:rPr>
              <w:t xml:space="preserve">Extra </w:t>
            </w:r>
            <w:r w:rsidR="0016333D">
              <w:rPr>
                <w:lang w:val="nl-BE"/>
              </w:rPr>
              <w:t>taken</w:t>
            </w:r>
          </w:p>
        </w:tc>
        <w:tc>
          <w:tcPr>
            <w:tcW w:w="6894" w:type="dxa"/>
          </w:tcPr>
          <w:p w:rsidR="003F6CBF" w:rsidRDefault="003F6CBF">
            <w:pPr>
              <w:rPr>
                <w:lang w:val="nl-BE"/>
              </w:rPr>
            </w:pPr>
          </w:p>
          <w:tbl>
            <w:tblPr>
              <w:tblStyle w:val="Tabelraster"/>
              <w:tblpPr w:leftFromText="180" w:rightFromText="180" w:vertAnchor="text" w:horzAnchor="margin" w:tblpY="-36"/>
              <w:tblOverlap w:val="never"/>
              <w:tblW w:w="0" w:type="auto"/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2845"/>
            </w:tblGrid>
            <w:tr w:rsidR="0026247A" w:rsidTr="0016333D">
              <w:tc>
                <w:tcPr>
                  <w:tcW w:w="3823" w:type="dxa"/>
                </w:tcPr>
                <w:p w:rsidR="0016333D" w:rsidRDefault="0016333D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Nieuwe image op zetten</w:t>
                  </w:r>
                </w:p>
              </w:tc>
              <w:tc>
                <w:tcPr>
                  <w:tcW w:w="2845" w:type="dxa"/>
                </w:tcPr>
                <w:p w:rsidR="0026247A" w:rsidRDefault="0026247A" w:rsidP="0026247A">
                  <w:pPr>
                    <w:rPr>
                      <w:lang w:val="nl-BE"/>
                    </w:rPr>
                  </w:pPr>
                </w:p>
              </w:tc>
            </w:tr>
            <w:tr w:rsidR="0026247A" w:rsidRPr="00CB5438" w:rsidTr="0016333D">
              <w:tc>
                <w:tcPr>
                  <w:tcW w:w="3823" w:type="dxa"/>
                </w:tcPr>
                <w:p w:rsidR="0026247A" w:rsidRDefault="0016333D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 xml:space="preserve">Volledig controleren op </w:t>
                  </w:r>
                  <w:proofErr w:type="spellStart"/>
                  <w:r>
                    <w:rPr>
                      <w:lang w:val="nl-BE"/>
                    </w:rPr>
                    <w:t>spy</w:t>
                  </w:r>
                  <w:proofErr w:type="spellEnd"/>
                  <w:r>
                    <w:rPr>
                      <w:lang w:val="nl-BE"/>
                    </w:rPr>
                    <w:t>-/</w:t>
                  </w:r>
                  <w:proofErr w:type="spellStart"/>
                  <w:r>
                    <w:rPr>
                      <w:lang w:val="nl-BE"/>
                    </w:rPr>
                    <w:t>addware</w:t>
                  </w:r>
                  <w:proofErr w:type="spellEnd"/>
                </w:p>
              </w:tc>
              <w:tc>
                <w:tcPr>
                  <w:tcW w:w="2845" w:type="dxa"/>
                </w:tcPr>
                <w:p w:rsidR="0026247A" w:rsidRDefault="0026247A" w:rsidP="0026247A">
                  <w:pPr>
                    <w:rPr>
                      <w:lang w:val="nl-BE"/>
                    </w:rPr>
                  </w:pPr>
                </w:p>
              </w:tc>
            </w:tr>
            <w:tr w:rsidR="0026247A" w:rsidRPr="00CB5438" w:rsidTr="0016333D">
              <w:tc>
                <w:tcPr>
                  <w:tcW w:w="3823" w:type="dxa"/>
                </w:tcPr>
                <w:p w:rsidR="0026247A" w:rsidRDefault="0016333D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Uit het domein halen en schoonmaken</w:t>
                  </w:r>
                </w:p>
              </w:tc>
              <w:tc>
                <w:tcPr>
                  <w:tcW w:w="2845" w:type="dxa"/>
                </w:tcPr>
                <w:p w:rsidR="0016333D" w:rsidRDefault="0016333D" w:rsidP="0026247A">
                  <w:pPr>
                    <w:rPr>
                      <w:lang w:val="nl-BE"/>
                    </w:rPr>
                  </w:pPr>
                </w:p>
              </w:tc>
            </w:tr>
            <w:tr w:rsidR="0026247A" w:rsidTr="0016333D">
              <w:tc>
                <w:tcPr>
                  <w:tcW w:w="3823" w:type="dxa"/>
                </w:tcPr>
                <w:p w:rsidR="0026247A" w:rsidRDefault="0016333D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Installatie software</w:t>
                  </w:r>
                </w:p>
              </w:tc>
              <w:tc>
                <w:tcPr>
                  <w:tcW w:w="2845" w:type="dxa"/>
                </w:tcPr>
                <w:p w:rsidR="0026247A" w:rsidRDefault="0026247A" w:rsidP="0026247A">
                  <w:pPr>
                    <w:rPr>
                      <w:lang w:val="nl-BE"/>
                    </w:rPr>
                  </w:pPr>
                </w:p>
              </w:tc>
            </w:tr>
            <w:tr w:rsidR="00A26029" w:rsidRPr="00CB5438" w:rsidTr="0016333D">
              <w:tc>
                <w:tcPr>
                  <w:tcW w:w="3823" w:type="dxa"/>
                </w:tcPr>
                <w:p w:rsidR="00A26029" w:rsidRDefault="00A26029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Controleer alle data met ass.man.</w:t>
                  </w:r>
                </w:p>
              </w:tc>
              <w:tc>
                <w:tcPr>
                  <w:tcW w:w="2845" w:type="dxa"/>
                </w:tcPr>
                <w:p w:rsidR="00A26029" w:rsidRDefault="00A26029" w:rsidP="0026247A">
                  <w:pPr>
                    <w:rPr>
                      <w:lang w:val="nl-BE"/>
                    </w:rPr>
                  </w:pPr>
                </w:p>
              </w:tc>
            </w:tr>
            <w:tr w:rsidR="0016333D" w:rsidTr="0016333D">
              <w:tc>
                <w:tcPr>
                  <w:tcW w:w="6668" w:type="dxa"/>
                  <w:gridSpan w:val="2"/>
                </w:tcPr>
                <w:p w:rsidR="0016333D" w:rsidRDefault="0016333D" w:rsidP="0026247A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Andere</w:t>
                  </w:r>
                </w:p>
                <w:p w:rsidR="0016333D" w:rsidRDefault="0016333D" w:rsidP="0026247A">
                  <w:pPr>
                    <w:rPr>
                      <w:lang w:val="nl-BE"/>
                    </w:rPr>
                  </w:pPr>
                </w:p>
                <w:p w:rsidR="0016333D" w:rsidRDefault="0016333D" w:rsidP="0026247A">
                  <w:pPr>
                    <w:rPr>
                      <w:lang w:val="nl-BE"/>
                    </w:rPr>
                  </w:pPr>
                </w:p>
                <w:p w:rsidR="0016333D" w:rsidRDefault="0016333D" w:rsidP="0026247A">
                  <w:pPr>
                    <w:rPr>
                      <w:lang w:val="nl-BE"/>
                    </w:rPr>
                  </w:pPr>
                </w:p>
              </w:tc>
            </w:tr>
          </w:tbl>
          <w:p w:rsidR="0026247A" w:rsidRPr="0026247A" w:rsidRDefault="0026247A">
            <w:pPr>
              <w:rPr>
                <w:lang w:val="nl-BE"/>
              </w:rPr>
            </w:pPr>
          </w:p>
        </w:tc>
      </w:tr>
    </w:tbl>
    <w:p w:rsidR="00206838" w:rsidRPr="0026247A" w:rsidRDefault="00CB5438">
      <w:pPr>
        <w:rPr>
          <w:lang w:val="nl-BE"/>
        </w:rPr>
      </w:pPr>
    </w:p>
    <w:p w:rsidR="0026247A" w:rsidRPr="0026247A" w:rsidRDefault="0026247A">
      <w:pPr>
        <w:rPr>
          <w:sz w:val="28"/>
          <w:szCs w:val="28"/>
        </w:rPr>
      </w:pPr>
      <w:proofErr w:type="spellStart"/>
      <w:r w:rsidRPr="0026247A">
        <w:rPr>
          <w:sz w:val="28"/>
          <w:szCs w:val="28"/>
        </w:rPr>
        <w:t>Uitleveren</w:t>
      </w:r>
      <w:proofErr w:type="spellEnd"/>
      <w:r w:rsidRPr="0026247A">
        <w:rPr>
          <w:sz w:val="28"/>
          <w:szCs w:val="28"/>
        </w:rPr>
        <w:t xml:space="preserve"> van de computer</w:t>
      </w:r>
    </w:p>
    <w:tbl>
      <w:tblPr>
        <w:tblStyle w:val="Tabelraster"/>
        <w:tblW w:w="0" w:type="auto"/>
        <w:tblCellMar>
          <w:top w:w="113" w:type="dxa"/>
          <w:bottom w:w="22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247A" w:rsidRPr="0026247A" w:rsidTr="0016333D">
        <w:tc>
          <w:tcPr>
            <w:tcW w:w="2122" w:type="dxa"/>
          </w:tcPr>
          <w:p w:rsidR="0026247A" w:rsidRPr="0026247A" w:rsidRDefault="0016333D" w:rsidP="00685386">
            <w:pPr>
              <w:rPr>
                <w:lang w:val="nl-BE"/>
              </w:rPr>
            </w:pPr>
            <w:r>
              <w:rPr>
                <w:lang w:val="nl-BE"/>
              </w:rPr>
              <w:t>Opmerking van de uitvoerder</w:t>
            </w:r>
          </w:p>
        </w:tc>
        <w:tc>
          <w:tcPr>
            <w:tcW w:w="6894" w:type="dxa"/>
          </w:tcPr>
          <w:p w:rsidR="0026247A" w:rsidRPr="0026247A" w:rsidRDefault="0026247A" w:rsidP="00685386">
            <w:pPr>
              <w:rPr>
                <w:lang w:val="nl-BE"/>
              </w:rPr>
            </w:pPr>
          </w:p>
        </w:tc>
      </w:tr>
      <w:tr w:rsidR="0026247A" w:rsidTr="0016333D">
        <w:tc>
          <w:tcPr>
            <w:tcW w:w="2122" w:type="dxa"/>
          </w:tcPr>
          <w:p w:rsidR="0026247A" w:rsidRDefault="0016333D" w:rsidP="00685386">
            <w:r>
              <w:t xml:space="preserve">Info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gebruiker</w:t>
            </w:r>
            <w:proofErr w:type="spellEnd"/>
          </w:p>
        </w:tc>
        <w:tc>
          <w:tcPr>
            <w:tcW w:w="6894" w:type="dxa"/>
          </w:tcPr>
          <w:p w:rsidR="0026247A" w:rsidRDefault="0026247A" w:rsidP="00685386"/>
        </w:tc>
      </w:tr>
      <w:tr w:rsidR="0026247A" w:rsidTr="0016333D">
        <w:tc>
          <w:tcPr>
            <w:tcW w:w="2122" w:type="dxa"/>
          </w:tcPr>
          <w:p w:rsidR="0026247A" w:rsidRDefault="0026247A" w:rsidP="00685386">
            <w:r>
              <w:t xml:space="preserve">Datum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handtekening</w:t>
            </w:r>
            <w:proofErr w:type="spellEnd"/>
          </w:p>
        </w:tc>
        <w:tc>
          <w:tcPr>
            <w:tcW w:w="6894" w:type="dxa"/>
          </w:tcPr>
          <w:p w:rsidR="0026247A" w:rsidRDefault="0026247A" w:rsidP="00685386"/>
        </w:tc>
      </w:tr>
    </w:tbl>
    <w:p w:rsidR="0026247A" w:rsidRDefault="0026247A" w:rsidP="0026247A"/>
    <w:p w:rsidR="0026247A" w:rsidRDefault="0026247A"/>
    <w:sectPr w:rsidR="0026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xfam Global Headline">
    <w:altName w:val="Oxfam Headline"/>
    <w:charset w:val="00"/>
    <w:family w:val="swiss"/>
    <w:pitch w:val="variable"/>
    <w:sig w:usb0="00000001" w:usb1="1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70"/>
    <w:rsid w:val="0015448C"/>
    <w:rsid w:val="0016333D"/>
    <w:rsid w:val="0026247A"/>
    <w:rsid w:val="003F6CBF"/>
    <w:rsid w:val="005A0770"/>
    <w:rsid w:val="006014D4"/>
    <w:rsid w:val="00770944"/>
    <w:rsid w:val="00922600"/>
    <w:rsid w:val="009E330D"/>
    <w:rsid w:val="00A26029"/>
    <w:rsid w:val="00CB5438"/>
    <w:rsid w:val="00EB2EEE"/>
    <w:rsid w:val="00F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0944"/>
    <w:rPr>
      <w:rFonts w:eastAsiaTheme="minorHAnsi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0944"/>
    <w:rPr>
      <w:rFonts w:eastAsiaTheme="minorHAnsi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A617495F.dotm</Template>
  <TotalTime>293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Oxfam Wereldwinkels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Plaisier</dc:creator>
  <cp:keywords/>
  <dc:description/>
  <cp:lastModifiedBy>Sven Deman</cp:lastModifiedBy>
  <cp:revision>3</cp:revision>
  <dcterms:created xsi:type="dcterms:W3CDTF">2015-12-15T10:39:00Z</dcterms:created>
  <dcterms:modified xsi:type="dcterms:W3CDTF">2015-12-24T09:56:00Z</dcterms:modified>
</cp:coreProperties>
</file>