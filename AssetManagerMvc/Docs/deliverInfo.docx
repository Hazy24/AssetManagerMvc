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8"/>
      </w:tblGrid>
      <w:tr w:rsidR="0090008F" w:rsidTr="0090008F">
        <w:trPr>
          <w:trHeight w:val="541"/>
        </w:trPr>
        <w:tc>
          <w:tcPr>
            <w:tcW w:w="6638" w:type="dxa"/>
          </w:tcPr>
          <w:p w:rsidR="0090008F" w:rsidRDefault="0090008F" w:rsidP="00EA4344">
            <w:r>
              <w:t>Datum:</w:t>
            </w:r>
            <w:r w:rsidR="00B12F65">
              <w:t xml:space="preserve"> </w:t>
            </w:r>
            <w:r w:rsidR="00EA4344">
              <w:t>%</w:t>
            </w:r>
            <w:r w:rsidR="000C4A67" w:rsidRPr="000C4A67">
              <w:t>Date</w:t>
            </w:r>
            <w:r w:rsidR="00EA4344">
              <w:t>%</w:t>
            </w:r>
          </w:p>
        </w:tc>
      </w:tr>
      <w:tr w:rsidR="0090008F" w:rsidTr="00D4521A">
        <w:trPr>
          <w:trHeight w:val="509"/>
        </w:trPr>
        <w:tc>
          <w:tcPr>
            <w:tcW w:w="6638" w:type="dxa"/>
            <w:tcBorders>
              <w:bottom w:val="single" w:sz="4" w:space="0" w:color="auto"/>
            </w:tcBorders>
          </w:tcPr>
          <w:p w:rsidR="0090008F" w:rsidRDefault="0090008F" w:rsidP="00EA4344">
            <w:r>
              <w:t>Eigenaar:</w:t>
            </w:r>
            <w:r w:rsidR="00B12F65">
              <w:t xml:space="preserve"> </w:t>
            </w:r>
          </w:p>
        </w:tc>
      </w:tr>
      <w:tr w:rsidR="00D4521A" w:rsidTr="001A5524">
        <w:trPr>
          <w:trHeight w:val="825"/>
        </w:trPr>
        <w:tc>
          <w:tcPr>
            <w:tcW w:w="6638" w:type="dxa"/>
            <w:tcBorders>
              <w:bottom w:val="single" w:sz="4" w:space="0" w:color="auto"/>
            </w:tcBorders>
          </w:tcPr>
          <w:p w:rsidR="00D4521A" w:rsidRDefault="00D4521A" w:rsidP="00EA4344">
            <w:r>
              <w:t>Compound ID:</w:t>
            </w:r>
            <w:r w:rsidR="00B12F65">
              <w:t xml:space="preserve"> </w:t>
            </w:r>
            <w:r w:rsidR="00EA4344">
              <w:t>%</w:t>
            </w:r>
            <w:r w:rsidR="00B12F65">
              <w:t>CompoundId</w:t>
            </w:r>
            <w:r w:rsidR="00EA4344">
              <w:t>%</w:t>
            </w:r>
          </w:p>
        </w:tc>
      </w:tr>
      <w:tr w:rsidR="0090008F" w:rsidTr="001A5524">
        <w:trPr>
          <w:trHeight w:val="2335"/>
        </w:trPr>
        <w:tc>
          <w:tcPr>
            <w:tcW w:w="6638" w:type="dxa"/>
          </w:tcPr>
          <w:p w:rsidR="0090008F" w:rsidRDefault="0090008F" w:rsidP="00EA4344">
            <w:r>
              <w:t>Reden van aflevering:</w:t>
            </w:r>
            <w:r w:rsidR="00B12F65">
              <w:t xml:space="preserve"> </w:t>
            </w:r>
            <w:r w:rsidR="00EA4344">
              <w:t>%</w:t>
            </w:r>
            <w:r w:rsidR="00B12F65">
              <w:t>Reason</w:t>
            </w:r>
            <w:r w:rsidR="00EA4344">
              <w:t>%</w:t>
            </w:r>
          </w:p>
        </w:tc>
      </w:tr>
      <w:tr w:rsidR="0090008F" w:rsidTr="001A5524">
        <w:trPr>
          <w:trHeight w:val="2103"/>
        </w:trPr>
        <w:tc>
          <w:tcPr>
            <w:tcW w:w="6638" w:type="dxa"/>
            <w:tcBorders>
              <w:bottom w:val="single" w:sz="4" w:space="0" w:color="auto"/>
            </w:tcBorders>
          </w:tcPr>
          <w:p w:rsidR="0090008F" w:rsidRDefault="0090008F" w:rsidP="00EA4344">
            <w:r>
              <w:t>Afgewerkt? (ev. Opm):</w:t>
            </w:r>
            <w:r w:rsidR="00B12F65">
              <w:t xml:space="preserve"> </w:t>
            </w:r>
            <w:r w:rsidR="00EA4344">
              <w:t>%</w:t>
            </w:r>
            <w:r w:rsidR="00B12F65">
              <w:t>Remark</w:t>
            </w:r>
            <w:r w:rsidR="00EA4344">
              <w:t>%</w:t>
            </w:r>
            <w:bookmarkStart w:id="0" w:name="_GoBack"/>
            <w:bookmarkEnd w:id="0"/>
          </w:p>
        </w:tc>
      </w:tr>
    </w:tbl>
    <w:p w:rsidR="00206838" w:rsidRDefault="00EA4344" w:rsidP="0090008F">
      <w:pPr>
        <w:jc w:val="center"/>
      </w:pPr>
    </w:p>
    <w:p w:rsidR="00EC515F" w:rsidRDefault="00EC515F" w:rsidP="00EC515F">
      <w:pPr>
        <w:ind w:left="3600" w:firstLine="720"/>
        <w:jc w:val="center"/>
      </w:pPr>
      <w:r>
        <w:t>Mag vrijgegeven worden?</w:t>
      </w:r>
    </w:p>
    <w:p w:rsidR="00EC515F" w:rsidRDefault="00EC515F" w:rsidP="00EC515F">
      <w:pPr>
        <w:ind w:left="3600" w:firstLine="720"/>
        <w:jc w:val="center"/>
      </w:pPr>
    </w:p>
    <w:p w:rsidR="00EC515F" w:rsidRPr="0090008F" w:rsidRDefault="00EC515F" w:rsidP="00EC515F">
      <w:pPr>
        <w:ind w:left="3600" w:firstLine="720"/>
        <w:jc w:val="center"/>
      </w:pPr>
      <w:r>
        <w:t>Datum + handtekening</w:t>
      </w:r>
    </w:p>
    <w:sectPr w:rsidR="00EC515F" w:rsidRPr="0090008F" w:rsidSect="0090008F">
      <w:pgSz w:w="8420" w:h="11907" w:code="25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08F"/>
    <w:rsid w:val="000709F7"/>
    <w:rsid w:val="000C4A67"/>
    <w:rsid w:val="0015448C"/>
    <w:rsid w:val="001A5524"/>
    <w:rsid w:val="0090008F"/>
    <w:rsid w:val="00922600"/>
    <w:rsid w:val="009E330D"/>
    <w:rsid w:val="00B12F65"/>
    <w:rsid w:val="00D4521A"/>
    <w:rsid w:val="00EA4344"/>
    <w:rsid w:val="00EC515F"/>
    <w:rsid w:val="00F9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E3E80C07.dotm</Template>
  <TotalTime>1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Oxfam Wereldwinkels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 Plaisier</dc:creator>
  <cp:lastModifiedBy>Sven Deman</cp:lastModifiedBy>
  <cp:revision>5</cp:revision>
  <dcterms:created xsi:type="dcterms:W3CDTF">2015-12-02T11:19:00Z</dcterms:created>
  <dcterms:modified xsi:type="dcterms:W3CDTF">2015-12-02T14:31:00Z</dcterms:modified>
</cp:coreProperties>
</file>